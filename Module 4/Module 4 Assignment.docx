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7590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A06E2CB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4537492E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74FF55D4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28CAA58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696F9D0D" w14:textId="1FCED6AA" w:rsidR="6A36C4BF" w:rsidRPr="00652C76" w:rsidRDefault="00303CB3" w:rsidP="00B863FB">
      <w:pPr>
        <w:pStyle w:val="Title"/>
        <w:rPr>
          <w:rFonts w:ascii="Times New Roman" w:hAnsi="Times New Roman" w:cs="Times New Roman"/>
          <w:sz w:val="24"/>
        </w:rPr>
      </w:pPr>
      <w:r w:rsidRPr="00652C76">
        <w:rPr>
          <w:rFonts w:ascii="Times New Roman" w:hAnsi="Times New Roman" w:cs="Times New Roman"/>
          <w:sz w:val="24"/>
        </w:rPr>
        <w:t xml:space="preserve">Module </w:t>
      </w:r>
      <w:r w:rsidR="00AE6942">
        <w:rPr>
          <w:rFonts w:ascii="Times New Roman" w:hAnsi="Times New Roman" w:cs="Times New Roman"/>
          <w:sz w:val="24"/>
        </w:rPr>
        <w:t>4</w:t>
      </w:r>
    </w:p>
    <w:p w14:paraId="79E8E692" w14:textId="72C02988" w:rsidR="201D26C8" w:rsidRPr="00652C76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6E260A1" w14:textId="06088612" w:rsidR="00A417C1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Jason Kremhelmer</w:t>
      </w:r>
    </w:p>
    <w:p w14:paraId="65A1E869" w14:textId="07B03D87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F5E01F4" w14:textId="5268C4CF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CS340:</w:t>
      </w:r>
      <w:r w:rsidR="002C79E6" w:rsidRPr="00652C76">
        <w:rPr>
          <w:rFonts w:ascii="Times New Roman" w:hAnsi="Times New Roman" w:cs="Times New Roman"/>
          <w:sz w:val="24"/>
          <w:szCs w:val="24"/>
        </w:rPr>
        <w:t xml:space="preserve"> </w:t>
      </w:r>
      <w:r w:rsidRPr="00652C76">
        <w:rPr>
          <w:rFonts w:ascii="Times New Roman" w:hAnsi="Times New Roman" w:cs="Times New Roman"/>
          <w:sz w:val="24"/>
          <w:szCs w:val="24"/>
        </w:rPr>
        <w:t>Client/Server development</w:t>
      </w:r>
    </w:p>
    <w:p w14:paraId="247DA025" w14:textId="01CC1613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Judy Mason</w:t>
      </w:r>
    </w:p>
    <w:p w14:paraId="02756F41" w14:textId="7A0D16C2" w:rsidR="201D26C8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7/</w:t>
      </w:r>
      <w:r w:rsidR="00AE6942">
        <w:rPr>
          <w:rFonts w:ascii="Times New Roman" w:hAnsi="Times New Roman" w:cs="Times New Roman"/>
          <w:sz w:val="24"/>
          <w:szCs w:val="24"/>
        </w:rPr>
        <w:t>28</w:t>
      </w:r>
      <w:r w:rsidRPr="00652C76">
        <w:rPr>
          <w:rFonts w:ascii="Times New Roman" w:hAnsi="Times New Roman" w:cs="Times New Roman"/>
          <w:sz w:val="24"/>
          <w:szCs w:val="24"/>
        </w:rPr>
        <w:t>/2024</w:t>
      </w:r>
    </w:p>
    <w:p w14:paraId="6E39D2D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B5ABE8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34D1166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EA1384A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9F95E9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EAF0D1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9F6697B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5FFC8FB1" w14:textId="7B5A75E2" w:rsidR="67AE9998" w:rsidRPr="00652C76" w:rsidRDefault="67AE9998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6C416F91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3929570C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185D41DD" w14:textId="77777777" w:rsidR="00D416C8" w:rsidRDefault="00D416C8" w:rsidP="00652C76">
      <w:pPr>
        <w:rPr>
          <w:rFonts w:ascii="Times New Roman" w:eastAsia="Calibri" w:hAnsi="Times New Roman" w:cs="Times New Roman"/>
          <w:sz w:val="24"/>
        </w:rPr>
      </w:pPr>
    </w:p>
    <w:p w14:paraId="6AA0AFD7" w14:textId="6CA5762B" w:rsidR="008D2413" w:rsidRDefault="00706F3E" w:rsidP="0084479A">
      <w:pPr>
        <w:jc w:val="center"/>
        <w:rPr>
          <w:rFonts w:ascii="Times New Roman" w:eastAsia="Calibri" w:hAnsi="Times New Roman" w:cs="Times New Roman"/>
          <w:sz w:val="24"/>
        </w:rPr>
      </w:pPr>
      <w:r w:rsidRPr="0084479A">
        <w:rPr>
          <w:rFonts w:ascii="Times New Roman" w:eastAsia="Calibri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4F81DEB6" wp14:editId="6D0A9627">
            <wp:simplePos x="0" y="0"/>
            <wp:positionH relativeFrom="column">
              <wp:posOffset>79985</wp:posOffset>
            </wp:positionH>
            <wp:positionV relativeFrom="paragraph">
              <wp:posOffset>205435</wp:posOffset>
            </wp:positionV>
            <wp:extent cx="594360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5863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8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4DD62" w14:textId="3BD71E75" w:rsidR="00920076" w:rsidRDefault="00920076" w:rsidP="00920076">
      <w:pPr>
        <w:jc w:val="center"/>
        <w:rPr>
          <w:rFonts w:ascii="Times New Roman" w:eastAsia="Calibri" w:hAnsi="Times New Roman" w:cs="Times New Roman"/>
          <w:sz w:val="24"/>
        </w:rPr>
      </w:pPr>
    </w:p>
    <w:p w14:paraId="38BF8ACD" w14:textId="31348DD4" w:rsidR="00920076" w:rsidRDefault="00920076" w:rsidP="00920076">
      <w:pPr>
        <w:jc w:val="center"/>
        <w:rPr>
          <w:rFonts w:ascii="Times New Roman" w:eastAsia="Calibri" w:hAnsi="Times New Roman" w:cs="Times New Roman"/>
          <w:sz w:val="24"/>
        </w:rPr>
      </w:pPr>
    </w:p>
    <w:sectPr w:rsidR="00920076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7A80" w14:textId="77777777" w:rsidR="005C1CD8" w:rsidRDefault="005C1CD8">
      <w:pPr>
        <w:spacing w:line="240" w:lineRule="auto"/>
      </w:pPr>
      <w:r>
        <w:separator/>
      </w:r>
    </w:p>
    <w:p w14:paraId="6E12401D" w14:textId="77777777" w:rsidR="005C1CD8" w:rsidRDefault="005C1CD8"/>
  </w:endnote>
  <w:endnote w:type="continuationSeparator" w:id="0">
    <w:p w14:paraId="2493F074" w14:textId="77777777" w:rsidR="005C1CD8" w:rsidRDefault="005C1CD8">
      <w:pPr>
        <w:spacing w:line="240" w:lineRule="auto"/>
      </w:pPr>
      <w:r>
        <w:continuationSeparator/>
      </w:r>
    </w:p>
    <w:p w14:paraId="5A7C5054" w14:textId="77777777" w:rsidR="005C1CD8" w:rsidRDefault="005C1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DBC3" w14:textId="77777777" w:rsidR="005C1CD8" w:rsidRDefault="005C1CD8">
      <w:pPr>
        <w:spacing w:line="240" w:lineRule="auto"/>
      </w:pPr>
      <w:r>
        <w:separator/>
      </w:r>
    </w:p>
    <w:p w14:paraId="67648953" w14:textId="77777777" w:rsidR="005C1CD8" w:rsidRDefault="005C1CD8"/>
  </w:footnote>
  <w:footnote w:type="continuationSeparator" w:id="0">
    <w:p w14:paraId="56A28606" w14:textId="77777777" w:rsidR="005C1CD8" w:rsidRDefault="005C1CD8">
      <w:pPr>
        <w:spacing w:line="240" w:lineRule="auto"/>
      </w:pPr>
      <w:r>
        <w:continuationSeparator/>
      </w:r>
    </w:p>
    <w:p w14:paraId="33FC821A" w14:textId="77777777" w:rsidR="005C1CD8" w:rsidRDefault="005C1C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6D7760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73961"/>
    <w:multiLevelType w:val="multilevel"/>
    <w:tmpl w:val="1C7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168AA"/>
    <w:multiLevelType w:val="multilevel"/>
    <w:tmpl w:val="161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661BC"/>
    <w:multiLevelType w:val="multilevel"/>
    <w:tmpl w:val="4FC6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84B7A"/>
    <w:multiLevelType w:val="multilevel"/>
    <w:tmpl w:val="A288A8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4360A"/>
    <w:multiLevelType w:val="multilevel"/>
    <w:tmpl w:val="DCE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3156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87264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C3335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68425237">
    <w:abstractNumId w:val="14"/>
  </w:num>
  <w:num w:numId="13" w16cid:durableId="1854685299">
    <w:abstractNumId w:val="16"/>
  </w:num>
  <w:num w:numId="14" w16cid:durableId="1735153218">
    <w:abstractNumId w:val="11"/>
  </w:num>
  <w:num w:numId="15" w16cid:durableId="1899590163">
    <w:abstractNumId w:val="10"/>
  </w:num>
  <w:num w:numId="16" w16cid:durableId="988291641">
    <w:abstractNumId w:val="18"/>
  </w:num>
  <w:num w:numId="17" w16cid:durableId="1156262457">
    <w:abstractNumId w:val="17"/>
  </w:num>
  <w:num w:numId="18" w16cid:durableId="1876042153">
    <w:abstractNumId w:val="15"/>
  </w:num>
  <w:num w:numId="19" w16cid:durableId="75245227">
    <w:abstractNumId w:val="13"/>
  </w:num>
  <w:num w:numId="20" w16cid:durableId="1280717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71"/>
    <w:rsid w:val="00023AFE"/>
    <w:rsid w:val="000568EE"/>
    <w:rsid w:val="00075BAF"/>
    <w:rsid w:val="00084C63"/>
    <w:rsid w:val="000A3D9B"/>
    <w:rsid w:val="000C6343"/>
    <w:rsid w:val="000D3A4B"/>
    <w:rsid w:val="000D4642"/>
    <w:rsid w:val="000D539D"/>
    <w:rsid w:val="000F27E1"/>
    <w:rsid w:val="00116273"/>
    <w:rsid w:val="0014168B"/>
    <w:rsid w:val="00196C21"/>
    <w:rsid w:val="002C79E6"/>
    <w:rsid w:val="002F3AE9"/>
    <w:rsid w:val="00303CB3"/>
    <w:rsid w:val="00334C2B"/>
    <w:rsid w:val="003804CC"/>
    <w:rsid w:val="0038421D"/>
    <w:rsid w:val="00457260"/>
    <w:rsid w:val="00573CE0"/>
    <w:rsid w:val="005C199E"/>
    <w:rsid w:val="005C1CD8"/>
    <w:rsid w:val="0060159C"/>
    <w:rsid w:val="00652C76"/>
    <w:rsid w:val="00664C1A"/>
    <w:rsid w:val="006F0683"/>
    <w:rsid w:val="00706F3E"/>
    <w:rsid w:val="0084479A"/>
    <w:rsid w:val="0087407D"/>
    <w:rsid w:val="00882571"/>
    <w:rsid w:val="008D2413"/>
    <w:rsid w:val="008F3701"/>
    <w:rsid w:val="00920076"/>
    <w:rsid w:val="009342DE"/>
    <w:rsid w:val="00965497"/>
    <w:rsid w:val="00991BCD"/>
    <w:rsid w:val="009F37B0"/>
    <w:rsid w:val="00A417C1"/>
    <w:rsid w:val="00A8233D"/>
    <w:rsid w:val="00AC361D"/>
    <w:rsid w:val="00AE6942"/>
    <w:rsid w:val="00B863FB"/>
    <w:rsid w:val="00B86440"/>
    <w:rsid w:val="00BB2D6F"/>
    <w:rsid w:val="00C00F8F"/>
    <w:rsid w:val="00C03068"/>
    <w:rsid w:val="00C62351"/>
    <w:rsid w:val="00CA165A"/>
    <w:rsid w:val="00D416C8"/>
    <w:rsid w:val="00D620FD"/>
    <w:rsid w:val="00D91044"/>
    <w:rsid w:val="00E14451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B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3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2024-07-26T15:40:00Z</dcterms:created>
  <dcterms:modified xsi:type="dcterms:W3CDTF">2024-07-26T15:40:00Z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